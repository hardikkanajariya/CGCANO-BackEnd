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A621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Name: Dhrupal Patel</w:t>
      </w:r>
    </w:p>
    <w:p w14:paraId="17A1430A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Address: 50 Lisgar st. unit-609</w:t>
      </w:r>
    </w:p>
    <w:p w14:paraId="2095A4A3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 xml:space="preserve">                 Sudbury, ON P3E 3L8</w:t>
      </w:r>
    </w:p>
    <w:p w14:paraId="27D9B810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Phone: (548) 3336123</w:t>
      </w:r>
    </w:p>
    <w:p w14:paraId="66771627" w14:textId="62153535" w:rsidR="007B5BD0" w:rsidRDefault="007B5BD0" w:rsidP="007B5BD0">
      <w:pPr>
        <w:pStyle w:val="NormalWeb"/>
        <w:spacing w:before="0" w:beforeAutospacing="0" w:after="0" w:afterAutospacing="0"/>
        <w:rPr>
          <w:rFonts w:ascii="System Font" w:hAnsi="System Font"/>
          <w:sz w:val="18"/>
          <w:szCs w:val="18"/>
        </w:rPr>
      </w:pPr>
      <w:r>
        <w:rPr>
          <w:rFonts w:ascii=".SFUI-Semibold" w:hAnsi=".SFUI-Semibold"/>
          <w:b/>
          <w:bCs/>
          <w:sz w:val="18"/>
          <w:szCs w:val="18"/>
        </w:rPr>
        <w:t xml:space="preserve">Email: </w:t>
      </w:r>
      <w:hyperlink r:id="rId8" w:history="1">
        <w:r w:rsidR="0086146C" w:rsidRPr="00EB0F0F">
          <w:rPr>
            <w:rStyle w:val="Hyperlink"/>
            <w:rFonts w:ascii=".SFUI-Semibold" w:hAnsi=".SFUI-Semibold"/>
            <w:b/>
            <w:bCs/>
            <w:sz w:val="18"/>
            <w:szCs w:val="18"/>
          </w:rPr>
          <w:t>pateldhrupal1811@gmail.com</w:t>
        </w:r>
      </w:hyperlink>
    </w:p>
    <w:p w14:paraId="0199B5EE" w14:textId="77777777" w:rsidR="007B5BD0" w:rsidRDefault="007B5BD0" w:rsidP="007B5BD0">
      <w:pPr>
        <w:pStyle w:val="NormalWeb"/>
        <w:spacing w:before="0" w:beforeAutospacing="0" w:after="0" w:afterAutospacing="0"/>
        <w:rPr>
          <w:rFonts w:ascii="System Font" w:hAnsi="System Font"/>
          <w:sz w:val="18"/>
          <w:szCs w:val="18"/>
        </w:rPr>
      </w:pPr>
    </w:p>
    <w:p w14:paraId="1DE20729" w14:textId="7A68892D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033969AB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Education:</w:t>
      </w:r>
    </w:p>
    <w:p w14:paraId="4C977A52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Pre health Science certificate, Cambrian College of Art and Technology, Sudbury (2021-2022)</w:t>
      </w:r>
    </w:p>
    <w:p w14:paraId="6A3C7448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Personal Support Worker Certificate, Cambrian College of Art and Technology, Sudbury (2022-2023)</w:t>
      </w:r>
    </w:p>
    <w:p w14:paraId="2C45CC7E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</w:p>
    <w:p w14:paraId="0CC2CB8D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Employment:</w:t>
      </w:r>
    </w:p>
    <w:p w14:paraId="2807A888" w14:textId="5EFDCCF8" w:rsidR="007B5BD0" w:rsidRDefault="004925FC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Cashier,</w:t>
      </w:r>
      <w:r w:rsidR="007B5BD0" w:rsidRPr="004925FC">
        <w:rPr>
          <w:rFonts w:asciiTheme="majorHAnsi" w:hAnsiTheme="majorHAnsi"/>
          <w:b/>
          <w:bCs/>
          <w:sz w:val="22"/>
          <w:szCs w:val="22"/>
        </w:rPr>
        <w:t xml:space="preserve"> Kwik-Way Copper </w:t>
      </w:r>
      <w:r w:rsidRPr="004925FC">
        <w:rPr>
          <w:rFonts w:asciiTheme="majorHAnsi" w:hAnsiTheme="majorHAnsi"/>
          <w:b/>
          <w:bCs/>
          <w:sz w:val="22"/>
          <w:szCs w:val="22"/>
        </w:rPr>
        <w:t>Cliff,</w:t>
      </w:r>
      <w:r w:rsidR="007B5BD0" w:rsidRPr="004925FC">
        <w:rPr>
          <w:rFonts w:asciiTheme="majorHAnsi" w:hAnsiTheme="majorHAnsi"/>
          <w:b/>
          <w:bCs/>
          <w:sz w:val="22"/>
          <w:szCs w:val="22"/>
        </w:rPr>
        <w:t xml:space="preserve"> Sudbury 2021-till now</w:t>
      </w:r>
    </w:p>
    <w:p w14:paraId="49AD3330" w14:textId="77777777" w:rsidR="003C3073" w:rsidRPr="004925FC" w:rsidRDefault="003C3073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</w:p>
    <w:p w14:paraId="58B4A43A" w14:textId="77777777" w:rsidR="00FC3E47" w:rsidRDefault="003C3073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SECURITY GUARD </w:t>
      </w:r>
      <w:r w:rsidR="007B5BD0" w:rsidRPr="004925FC">
        <w:rPr>
          <w:rFonts w:asciiTheme="majorHAnsi" w:hAnsiTheme="majorHAnsi"/>
          <w:b/>
          <w:bCs/>
          <w:sz w:val="22"/>
          <w:szCs w:val="22"/>
        </w:rPr>
        <w:t xml:space="preserve">, </w:t>
      </w:r>
      <w:r w:rsidR="004925FC" w:rsidRPr="004925FC">
        <w:rPr>
          <w:rFonts w:asciiTheme="majorHAnsi" w:hAnsiTheme="majorHAnsi"/>
          <w:b/>
          <w:bCs/>
          <w:sz w:val="22"/>
          <w:szCs w:val="22"/>
        </w:rPr>
        <w:t>(at</w:t>
      </w:r>
      <w:r w:rsidR="007B5BD0" w:rsidRPr="004925FC">
        <w:rPr>
          <w:rFonts w:asciiTheme="majorHAnsi" w:hAnsiTheme="majorHAnsi"/>
          <w:b/>
          <w:bCs/>
          <w:sz w:val="22"/>
          <w:szCs w:val="22"/>
        </w:rPr>
        <w:t xml:space="preserve"> Crisis unit</w:t>
      </w:r>
      <w:r w:rsidR="00103E8E">
        <w:rPr>
          <w:rFonts w:asciiTheme="majorHAnsi" w:hAnsiTheme="majorHAnsi"/>
          <w:b/>
          <w:bCs/>
          <w:sz w:val="22"/>
          <w:szCs w:val="22"/>
        </w:rPr>
        <w:t>, Memorial Hospital, Kirkwood site</w:t>
      </w:r>
      <w:r w:rsidR="007B5BD0" w:rsidRPr="004925FC">
        <w:rPr>
          <w:rFonts w:asciiTheme="majorHAnsi" w:hAnsiTheme="majorHAnsi"/>
          <w:b/>
          <w:bCs/>
          <w:sz w:val="22"/>
          <w:szCs w:val="22"/>
        </w:rPr>
        <w:t xml:space="preserve">) </w:t>
      </w:r>
      <w:r w:rsidR="00FC3E47">
        <w:rPr>
          <w:rFonts w:asciiTheme="majorHAnsi" w:hAnsiTheme="majorHAnsi"/>
          <w:b/>
          <w:bCs/>
          <w:sz w:val="22"/>
          <w:szCs w:val="22"/>
        </w:rPr>
        <w:t xml:space="preserve">         </w:t>
      </w:r>
    </w:p>
    <w:p w14:paraId="48D927BF" w14:textId="1D9F47E2" w:rsidR="007B5BD0" w:rsidRDefault="00FC3E47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                                      GARDA WORLD</w:t>
      </w:r>
    </w:p>
    <w:p w14:paraId="584F6FD4" w14:textId="61B21E21" w:rsidR="003212F8" w:rsidRDefault="003212F8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Personal Support Worker student, Saint Gabriel villa</w:t>
      </w:r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B33969">
        <w:rPr>
          <w:rFonts w:asciiTheme="majorHAnsi" w:hAnsiTheme="majorHAnsi"/>
          <w:b/>
          <w:bCs/>
          <w:sz w:val="22"/>
          <w:szCs w:val="22"/>
        </w:rPr>
        <w:t>, May 2023</w:t>
      </w:r>
      <w:r w:rsidR="005D6214">
        <w:rPr>
          <w:rFonts w:asciiTheme="majorHAnsi" w:hAnsiTheme="majorHAnsi"/>
          <w:b/>
          <w:bCs/>
          <w:sz w:val="22"/>
          <w:szCs w:val="22"/>
        </w:rPr>
        <w:t xml:space="preserve">- currently working </w:t>
      </w:r>
    </w:p>
    <w:p w14:paraId="4BF04833" w14:textId="77777777" w:rsidR="00FC3E47" w:rsidRDefault="00FC3E47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</w:p>
    <w:p w14:paraId="3F1F0E77" w14:textId="787C19A2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 xml:space="preserve">Placements </w:t>
      </w:r>
    </w:p>
    <w:p w14:paraId="257AC96B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 xml:space="preserve">Personal Support Worker </w:t>
      </w:r>
      <w:r w:rsidR="004925FC" w:rsidRPr="004925FC">
        <w:rPr>
          <w:rFonts w:asciiTheme="majorHAnsi" w:hAnsiTheme="majorHAnsi"/>
          <w:b/>
          <w:bCs/>
          <w:sz w:val="22"/>
          <w:szCs w:val="22"/>
        </w:rPr>
        <w:t>student,</w:t>
      </w:r>
      <w:r w:rsidRPr="004925FC">
        <w:rPr>
          <w:rFonts w:asciiTheme="majorHAnsi" w:hAnsiTheme="majorHAnsi"/>
          <w:b/>
          <w:bCs/>
          <w:sz w:val="22"/>
          <w:szCs w:val="22"/>
        </w:rPr>
        <w:t xml:space="preserve"> Saint Gabriel villa, Chelmsford, ON (2023 Jan-April)</w:t>
      </w:r>
    </w:p>
    <w:p w14:paraId="728DCDB5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Provided personal care and assistance with activities of daily living to clients in their homes</w:t>
      </w:r>
    </w:p>
    <w:p w14:paraId="45198FAA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Monitored and recorded vital signs and reported any changes to the appropriate healthcare professionals</w:t>
      </w:r>
    </w:p>
    <w:p w14:paraId="00A950CB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Administered medications according to physician orders</w:t>
      </w:r>
    </w:p>
    <w:p w14:paraId="7A8D1BAA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Assisted with meal preparation and feeding</w:t>
      </w:r>
    </w:p>
    <w:p w14:paraId="126B3123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Provided emotional support and companionship to clients</w:t>
      </w:r>
    </w:p>
    <w:p w14:paraId="3548CBC8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44BE76BF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59DE54FA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416EE19F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Skills:</w:t>
      </w:r>
    </w:p>
    <w:p w14:paraId="55D272B1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Proficient in providing personal care and assistance with activities of daily living</w:t>
      </w:r>
    </w:p>
    <w:p w14:paraId="0586D9A7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Excellent communication skills</w:t>
      </w:r>
    </w:p>
    <w:p w14:paraId="21589DFB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Ability to work independently or as part of a team</w:t>
      </w:r>
    </w:p>
    <w:p w14:paraId="5FB17681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Strong attention to detail</w:t>
      </w:r>
    </w:p>
    <w:p w14:paraId="361C2847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Ability to remain calm in stressful situations</w:t>
      </w:r>
    </w:p>
    <w:p w14:paraId="7141F778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0ABFA1F8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Certifications:</w:t>
      </w:r>
    </w:p>
    <w:p w14:paraId="74B565CE" w14:textId="77777777" w:rsidR="004925FC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- Pers</w:t>
      </w:r>
      <w:r w:rsidR="004925FC" w:rsidRPr="004925FC">
        <w:rPr>
          <w:rFonts w:asciiTheme="majorHAnsi" w:hAnsiTheme="majorHAnsi"/>
          <w:b/>
          <w:bCs/>
          <w:sz w:val="22"/>
          <w:szCs w:val="22"/>
        </w:rPr>
        <w:t>onal Support Worker Certificate</w:t>
      </w:r>
    </w:p>
    <w:p w14:paraId="6E0F914F" w14:textId="77777777" w:rsidR="007B5BD0" w:rsidRPr="004925FC" w:rsidRDefault="004925FC" w:rsidP="007B5B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7B5BD0" w:rsidRPr="004925FC">
        <w:rPr>
          <w:rFonts w:asciiTheme="majorHAnsi" w:hAnsiTheme="majorHAnsi"/>
          <w:b/>
          <w:bCs/>
          <w:sz w:val="22"/>
          <w:szCs w:val="22"/>
        </w:rPr>
        <w:t xml:space="preserve">- CPR and First Aid Certified, </w:t>
      </w:r>
    </w:p>
    <w:p w14:paraId="66467F1B" w14:textId="77777777" w:rsidR="004925FC" w:rsidRPr="004925FC" w:rsidRDefault="004925FC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 xml:space="preserve">- Medical </w:t>
      </w:r>
    </w:p>
    <w:p w14:paraId="39870EF1" w14:textId="768B1D3D" w:rsidR="007B5BD0" w:rsidRPr="004925FC" w:rsidRDefault="00BB611C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Security license</w:t>
      </w:r>
    </w:p>
    <w:p w14:paraId="0D550F1E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References:</w:t>
      </w:r>
    </w:p>
    <w:p w14:paraId="1331A407" w14:textId="77777777" w:rsidR="007B5BD0" w:rsidRPr="004925FC" w:rsidRDefault="007B5BD0" w:rsidP="007B5BD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5FC">
        <w:rPr>
          <w:rFonts w:asciiTheme="majorHAnsi" w:hAnsiTheme="majorHAnsi"/>
          <w:b/>
          <w:bCs/>
          <w:sz w:val="22"/>
          <w:szCs w:val="22"/>
        </w:rPr>
        <w:t>Available upon request.</w:t>
      </w:r>
    </w:p>
    <w:p w14:paraId="726E67DF" w14:textId="77777777" w:rsidR="00F75D2E" w:rsidRDefault="00F75D2E"/>
    <w:sectPr w:rsidR="00F75D2E">
      <w:footerReference w:type="default" r:id="rId9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BDEB" w14:textId="77777777" w:rsidR="00111EB9" w:rsidRDefault="00111EB9">
      <w:r>
        <w:separator/>
      </w:r>
    </w:p>
  </w:endnote>
  <w:endnote w:type="continuationSeparator" w:id="0">
    <w:p w14:paraId="3B7ED8B0" w14:textId="77777777" w:rsidR="00111EB9" w:rsidRDefault="0011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UI-Semibold">
    <w:altName w:val="Times New Roman"/>
    <w:panose1 w:val="020B0604020202020204"/>
    <w:charset w:val="00"/>
    <w:family w:val="roman"/>
    <w:pitch w:val="default"/>
  </w:font>
  <w:font w:name="System Fon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DAA06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B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8AB9" w14:textId="77777777" w:rsidR="00111EB9" w:rsidRDefault="00111EB9">
      <w:r>
        <w:separator/>
      </w:r>
    </w:p>
  </w:footnote>
  <w:footnote w:type="continuationSeparator" w:id="0">
    <w:p w14:paraId="32CB8DA5" w14:textId="77777777" w:rsidR="00111EB9" w:rsidRDefault="00111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91146">
    <w:abstractNumId w:val="9"/>
  </w:num>
  <w:num w:numId="2" w16cid:durableId="1585146069">
    <w:abstractNumId w:val="11"/>
  </w:num>
  <w:num w:numId="3" w16cid:durableId="144127651">
    <w:abstractNumId w:val="5"/>
  </w:num>
  <w:num w:numId="4" w16cid:durableId="1423184183">
    <w:abstractNumId w:val="4"/>
  </w:num>
  <w:num w:numId="5" w16cid:durableId="660079218">
    <w:abstractNumId w:val="13"/>
  </w:num>
  <w:num w:numId="6" w16cid:durableId="1728138990">
    <w:abstractNumId w:val="10"/>
  </w:num>
  <w:num w:numId="7" w16cid:durableId="1059596382">
    <w:abstractNumId w:val="14"/>
  </w:num>
  <w:num w:numId="8" w16cid:durableId="510147721">
    <w:abstractNumId w:val="3"/>
  </w:num>
  <w:num w:numId="9" w16cid:durableId="421069979">
    <w:abstractNumId w:val="2"/>
  </w:num>
  <w:num w:numId="10" w16cid:durableId="1701274648">
    <w:abstractNumId w:val="1"/>
  </w:num>
  <w:num w:numId="11" w16cid:durableId="1208293575">
    <w:abstractNumId w:val="0"/>
  </w:num>
  <w:num w:numId="12" w16cid:durableId="1035037562">
    <w:abstractNumId w:val="12"/>
  </w:num>
  <w:num w:numId="13" w16cid:durableId="1731034532">
    <w:abstractNumId w:val="7"/>
  </w:num>
  <w:num w:numId="14" w16cid:durableId="380131697">
    <w:abstractNumId w:val="8"/>
  </w:num>
  <w:num w:numId="15" w16cid:durableId="656346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D0"/>
    <w:rsid w:val="00003726"/>
    <w:rsid w:val="00103E8E"/>
    <w:rsid w:val="00111EB9"/>
    <w:rsid w:val="00320560"/>
    <w:rsid w:val="003212F8"/>
    <w:rsid w:val="003C3073"/>
    <w:rsid w:val="004925FC"/>
    <w:rsid w:val="005D6214"/>
    <w:rsid w:val="006C02D2"/>
    <w:rsid w:val="007B5BD0"/>
    <w:rsid w:val="0086146C"/>
    <w:rsid w:val="00892B41"/>
    <w:rsid w:val="0098222C"/>
    <w:rsid w:val="00A16D47"/>
    <w:rsid w:val="00A1733B"/>
    <w:rsid w:val="00AD4F91"/>
    <w:rsid w:val="00AE61C8"/>
    <w:rsid w:val="00B33969"/>
    <w:rsid w:val="00BA6394"/>
    <w:rsid w:val="00BB611C"/>
    <w:rsid w:val="00CA47F8"/>
    <w:rsid w:val="00CE6DEA"/>
    <w:rsid w:val="00DC384E"/>
    <w:rsid w:val="00E44C0D"/>
    <w:rsid w:val="00F06D44"/>
    <w:rsid w:val="00F75D2E"/>
    <w:rsid w:val="00FA69F8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45C69BE"/>
  <w15:docId w15:val="{32A0AB1A-D848-4E8D-B92C-2B5D5E93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5B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BD0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173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dhrupal18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atel\AppData\Roaming\Microsoft\Templates\Resume%20for%20recent%20college%20gradu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42613CB0-E3EB-452F-9DEE-67B26D5BB5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Resume%20for%20recent%20college%20graduate.dotx</Template>
  <TotalTime>26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Dhrupal</dc:creator>
  <cp:keywords/>
  <dc:description/>
  <cp:lastModifiedBy>Patel, Dhrupal</cp:lastModifiedBy>
  <cp:revision>15</cp:revision>
  <dcterms:created xsi:type="dcterms:W3CDTF">2023-04-01T15:24:00Z</dcterms:created>
  <dcterms:modified xsi:type="dcterms:W3CDTF">2024-03-07T00:08:00Z</dcterms:modified>
  <cp:version/>
</cp:coreProperties>
</file>